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94"/>
        <w:gridCol w:w="6806"/>
      </w:tblGrid>
      <w:tr w:rsidR="002C2CDD" w:rsidRPr="00333CD3" w14:paraId="06AB6866" w14:textId="77777777" w:rsidTr="009D2684">
        <w:trPr>
          <w:trHeight w:val="5616"/>
        </w:trPr>
        <w:tc>
          <w:tcPr>
            <w:tcW w:w="3951" w:type="dxa"/>
            <w:tcMar>
              <w:top w:w="504" w:type="dxa"/>
              <w:right w:w="720" w:type="dxa"/>
            </w:tcMar>
          </w:tcPr>
          <w:p w14:paraId="52FB57B3" w14:textId="56F9C698" w:rsidR="00523479" w:rsidRDefault="003B54F6" w:rsidP="009D2684">
            <w:pPr>
              <w:pStyle w:val="Initials"/>
              <w:spacing w:after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B92EC83" wp14:editId="5B0AF752">
                      <wp:simplePos x="0" y="0"/>
                      <wp:positionH relativeFrom="column">
                        <wp:posOffset>40741</wp:posOffset>
                      </wp:positionH>
                      <wp:positionV relativeFrom="paragraph">
                        <wp:posOffset>-197818</wp:posOffset>
                      </wp:positionV>
                      <wp:extent cx="6816819" cy="849568"/>
                      <wp:effectExtent l="0" t="0" r="3175" b="1905"/>
                      <wp:wrapNone/>
                      <wp:docPr id="43" name="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6819" cy="84956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EEF3524" id="Red rectangle" o:spid="_x0000_s1026" style="position:absolute;margin-left:3.2pt;margin-top:-15.6pt;width:536.75pt;height:66.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" fillcolor="#ea4e4e [3204]" stroked="f" strokeweight="1pt"/>
                  </w:pict>
                </mc:Fallback>
              </mc:AlternateContent>
            </w:r>
          </w:p>
          <w:p w14:paraId="0F604360" w14:textId="6B22AF57" w:rsidR="00A50939" w:rsidRPr="00333CD3" w:rsidRDefault="00A9791F" w:rsidP="009D2684">
            <w:pPr>
              <w:pStyle w:val="Heading3"/>
              <w:spacing w:before="300"/>
            </w:pPr>
            <w:sdt>
              <w:sdtPr>
                <w:alias w:val="Objective:"/>
                <w:tag w:val="Objective:"/>
                <w:id w:val="319159961"/>
                <w:placeholder>
                  <w:docPart w:val="5E395BF8938CAB4B8CEC7576D1E7FB75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394B46D9" w14:textId="6856FA1B" w:rsidR="002C2CDD" w:rsidRPr="00333CD3" w:rsidRDefault="00FD77D9" w:rsidP="009D2684">
            <w:r>
              <w:t>I want</w:t>
            </w:r>
            <w:r w:rsidR="004C6101">
              <w:t xml:space="preserve"> a job that is challenging and rewarding</w:t>
            </w:r>
            <w:r>
              <w:t xml:space="preserve">, </w:t>
            </w:r>
            <w:r w:rsidR="004C6101">
              <w:t xml:space="preserve">a team that is </w:t>
            </w:r>
            <w:r>
              <w:t xml:space="preserve">full of vibrant and engaged people, </w:t>
            </w:r>
            <w:r w:rsidR="004C6101">
              <w:t>and</w:t>
            </w:r>
            <w:r w:rsidR="000C18E1">
              <w:t xml:space="preserve"> </w:t>
            </w:r>
            <w:r w:rsidR="004C6101">
              <w:t xml:space="preserve">to do </w:t>
            </w:r>
            <w:r w:rsidR="000C18E1">
              <w:t>work that matters</w:t>
            </w:r>
            <w:r>
              <w:t>.</w:t>
            </w:r>
          </w:p>
          <w:p w14:paraId="17E9B2AC" w14:textId="741E4118" w:rsidR="002C2CDD" w:rsidRPr="00333CD3" w:rsidRDefault="00A9791F" w:rsidP="009D2684">
            <w:pPr>
              <w:pStyle w:val="Heading3"/>
              <w:spacing w:before="480"/>
            </w:pPr>
            <w:sdt>
              <w:sdtPr>
                <w:alias w:val="Skills:"/>
                <w:tag w:val="Skills:"/>
                <w:id w:val="1490835561"/>
                <w:placeholder>
                  <w:docPart w:val="A4916FB21E270348A8B934199200900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B784107" w14:textId="77777777" w:rsidR="00741125" w:rsidRDefault="00FD77D9" w:rsidP="009D2684">
            <w:r>
              <w:t xml:space="preserve">I love puzzles and public speaking. </w:t>
            </w:r>
          </w:p>
          <w:p w14:paraId="4F63B3DC" w14:textId="77777777" w:rsidR="00FD77D9" w:rsidRDefault="00FD77D9" w:rsidP="009D2684"/>
          <w:p w14:paraId="3EF7E4C0" w14:textId="2B4098E3" w:rsidR="00FD77D9" w:rsidRDefault="004B741D" w:rsidP="009D2684">
            <w:r>
              <w:t>Here are a</w:t>
            </w:r>
            <w:r w:rsidR="00FD77D9">
              <w:t xml:space="preserve"> few of my skills</w:t>
            </w:r>
            <w:r w:rsidR="00D91508">
              <w:t>/languages</w:t>
            </w:r>
            <w:r w:rsidR="00FD77D9">
              <w:t xml:space="preserve">, but this is </w:t>
            </w:r>
            <w:r w:rsidR="00D91508">
              <w:t>by no means exhaustive</w:t>
            </w:r>
            <w:r w:rsidR="00AF0B7F">
              <w:t xml:space="preserve">. </w:t>
            </w:r>
            <w:r w:rsidR="001E50A6">
              <w:t>I just hate when people list a million things here to try and SEO their way to an interview:</w:t>
            </w:r>
          </w:p>
          <w:p w14:paraId="470F6DD2" w14:textId="77777777" w:rsidR="00D91508" w:rsidRDefault="00D91508" w:rsidP="009D2684"/>
          <w:p w14:paraId="5B024468" w14:textId="77777777" w:rsidR="00EC5A26" w:rsidRDefault="004B741D" w:rsidP="00EC5A26">
            <w:pPr>
              <w:pStyle w:val="ListParagraph"/>
              <w:numPr>
                <w:ilvl w:val="0"/>
                <w:numId w:val="1"/>
              </w:numPr>
              <w:ind w:left="504"/>
            </w:pPr>
            <w:r>
              <w:t>Front-end</w:t>
            </w:r>
          </w:p>
          <w:p w14:paraId="20CD38B2" w14:textId="4B6ACEA0" w:rsidR="00EC5A26" w:rsidRDefault="00EC5A26" w:rsidP="00EC5A26">
            <w:pPr>
              <w:pStyle w:val="ListParagraph"/>
              <w:ind w:left="504"/>
            </w:pPr>
            <w:r>
              <w:t xml:space="preserve">  </w:t>
            </w:r>
            <w:r w:rsidR="004B741D">
              <w:t>React</w:t>
            </w:r>
          </w:p>
          <w:p w14:paraId="408BA9A9" w14:textId="3B5ACC95" w:rsidR="00EC5A26" w:rsidRDefault="00EC5A26" w:rsidP="00EC5A26">
            <w:pPr>
              <w:pStyle w:val="ListParagraph"/>
              <w:ind w:left="504"/>
            </w:pPr>
            <w:r>
              <w:t xml:space="preserve">  </w:t>
            </w:r>
            <w:r w:rsidR="003B54F6">
              <w:t>Material UI</w:t>
            </w:r>
          </w:p>
          <w:p w14:paraId="256745C6" w14:textId="407EECD7" w:rsidR="001E50A6" w:rsidRDefault="001E50A6" w:rsidP="00EC5A26">
            <w:pPr>
              <w:pStyle w:val="ListParagraph"/>
              <w:ind w:left="504"/>
            </w:pPr>
            <w:r>
              <w:t xml:space="preserve">  RTL</w:t>
            </w:r>
          </w:p>
          <w:p w14:paraId="3326E5F2" w14:textId="77777777" w:rsidR="00EC5A26" w:rsidRDefault="00EC5A26" w:rsidP="00EC5A26">
            <w:pPr>
              <w:pStyle w:val="ListParagraph"/>
              <w:ind w:left="504"/>
            </w:pPr>
            <w:r>
              <w:t xml:space="preserve">  </w:t>
            </w:r>
            <w:r w:rsidR="000C18E1">
              <w:t>Tailwind</w:t>
            </w:r>
          </w:p>
          <w:p w14:paraId="3A6AD6F7" w14:textId="6FD4374F" w:rsidR="004B741D" w:rsidRDefault="00EC5A26" w:rsidP="001E50A6">
            <w:pPr>
              <w:pStyle w:val="ListParagraph"/>
              <w:ind w:left="504"/>
            </w:pPr>
            <w:r>
              <w:t xml:space="preserve">  </w:t>
            </w:r>
            <w:r w:rsidR="000C18E1">
              <w:t>Figma</w:t>
            </w:r>
          </w:p>
          <w:p w14:paraId="6ADB0CB3" w14:textId="77777777" w:rsidR="00EC5A26" w:rsidRDefault="004B741D" w:rsidP="00EC5A26">
            <w:pPr>
              <w:pStyle w:val="ListParagraph"/>
              <w:numPr>
                <w:ilvl w:val="0"/>
                <w:numId w:val="1"/>
              </w:numPr>
              <w:ind w:left="504"/>
            </w:pPr>
            <w:r>
              <w:t>Back-end</w:t>
            </w:r>
          </w:p>
          <w:p w14:paraId="7F87A3BC" w14:textId="77777777" w:rsidR="00EC5A26" w:rsidRDefault="00EC5A26" w:rsidP="00EC5A26">
            <w:pPr>
              <w:pStyle w:val="ListParagraph"/>
              <w:ind w:left="504"/>
            </w:pPr>
            <w:r>
              <w:t xml:space="preserve">  </w:t>
            </w:r>
            <w:r w:rsidR="000C18E1">
              <w:t>Node</w:t>
            </w:r>
          </w:p>
          <w:p w14:paraId="60661CA6" w14:textId="3E227AA4" w:rsidR="00EC5A26" w:rsidRDefault="00EC5A26" w:rsidP="00EC5A26">
            <w:pPr>
              <w:pStyle w:val="ListParagraph"/>
              <w:ind w:left="504"/>
            </w:pPr>
            <w:r>
              <w:t xml:space="preserve">  </w:t>
            </w:r>
            <w:proofErr w:type="spellStart"/>
            <w:r>
              <w:t>GraphQL</w:t>
            </w:r>
            <w:proofErr w:type="spellEnd"/>
          </w:p>
          <w:p w14:paraId="4BC7B620" w14:textId="0DE11A62" w:rsidR="00EC5A26" w:rsidRDefault="00EC5A26" w:rsidP="00EC5A26">
            <w:pPr>
              <w:pStyle w:val="ListParagraph"/>
              <w:ind w:left="504"/>
            </w:pPr>
            <w:r>
              <w:t xml:space="preserve">  Jest/Ava</w:t>
            </w:r>
          </w:p>
          <w:p w14:paraId="484D5B23" w14:textId="2DE68833" w:rsidR="00EC5A26" w:rsidRDefault="00EC5A26" w:rsidP="00EC5A26">
            <w:pPr>
              <w:pStyle w:val="ListParagraph"/>
              <w:ind w:left="504"/>
            </w:pPr>
            <w:r>
              <w:t xml:space="preserve">  </w:t>
            </w:r>
            <w:r w:rsidR="004B741D">
              <w:t>Django</w:t>
            </w:r>
          </w:p>
          <w:p w14:paraId="0003DC8F" w14:textId="599081E6" w:rsidR="00EC5A26" w:rsidRDefault="00EC5A26" w:rsidP="00EC5A26">
            <w:pPr>
              <w:pStyle w:val="ListParagraph"/>
              <w:numPr>
                <w:ilvl w:val="0"/>
                <w:numId w:val="1"/>
              </w:numPr>
              <w:ind w:left="504"/>
            </w:pPr>
            <w:r>
              <w:t>Database/DevOps</w:t>
            </w:r>
          </w:p>
          <w:p w14:paraId="6BB4150D" w14:textId="093B297F" w:rsidR="00EC5A26" w:rsidRDefault="00AF0B7F" w:rsidP="00EC5A26">
            <w:pPr>
              <w:pStyle w:val="ListParagraph"/>
              <w:ind w:left="504"/>
            </w:pPr>
            <w:r>
              <w:t xml:space="preserve">  </w:t>
            </w:r>
            <w:r w:rsidR="000C18E1">
              <w:t>MongoD</w:t>
            </w:r>
            <w:r w:rsidR="00EC5A26">
              <w:t>B</w:t>
            </w:r>
          </w:p>
          <w:p w14:paraId="73DC9F1E" w14:textId="315E9F1A" w:rsidR="00AF0B7F" w:rsidRDefault="00AF0B7F" w:rsidP="00EC5A26">
            <w:pPr>
              <w:pStyle w:val="ListParagraph"/>
              <w:ind w:left="504"/>
            </w:pPr>
            <w:r>
              <w:t xml:space="preserve">  Kubernetes</w:t>
            </w:r>
          </w:p>
          <w:p w14:paraId="44C043B3" w14:textId="3CB93033" w:rsidR="00EC5A26" w:rsidRDefault="00EC5A26" w:rsidP="00EC5A26">
            <w:pPr>
              <w:pStyle w:val="ListParagraph"/>
              <w:ind w:left="504"/>
            </w:pPr>
            <w:r>
              <w:t xml:space="preserve">  </w:t>
            </w:r>
            <w:r w:rsidR="004B741D">
              <w:t>Heroku</w:t>
            </w:r>
          </w:p>
          <w:p w14:paraId="4342FB92" w14:textId="160A777F" w:rsidR="00C55F9B" w:rsidRDefault="00EC5A26" w:rsidP="00EC5A26">
            <w:pPr>
              <w:pStyle w:val="ListParagraph"/>
              <w:ind w:left="504"/>
            </w:pPr>
            <w:r>
              <w:t xml:space="preserve">  </w:t>
            </w:r>
            <w:r w:rsidR="004B741D">
              <w:t xml:space="preserve">Amazon </w:t>
            </w:r>
            <w:r>
              <w:t xml:space="preserve">Amplify &amp; </w:t>
            </w:r>
            <w:r w:rsidR="004B741D">
              <w:t>S3</w:t>
            </w:r>
          </w:p>
          <w:p w14:paraId="2A970ED1" w14:textId="2FB3F921" w:rsidR="00AF0B7F" w:rsidRDefault="00AF0B7F" w:rsidP="00AF0B7F">
            <w:pPr>
              <w:pStyle w:val="ListParagraph"/>
              <w:numPr>
                <w:ilvl w:val="0"/>
                <w:numId w:val="1"/>
              </w:numPr>
              <w:ind w:left="504"/>
            </w:pPr>
            <w:r>
              <w:t>Miscellaneous</w:t>
            </w:r>
          </w:p>
          <w:p w14:paraId="09A68E33" w14:textId="60C6EECC" w:rsidR="00AF0B7F" w:rsidRDefault="00AF0B7F" w:rsidP="00AF0B7F">
            <w:pPr>
              <w:pStyle w:val="ListParagraph"/>
              <w:ind w:left="504"/>
            </w:pPr>
            <w:r>
              <w:t xml:space="preserve">  Solidity</w:t>
            </w:r>
          </w:p>
          <w:p w14:paraId="4F321FC2" w14:textId="308656FA" w:rsidR="00AF0B7F" w:rsidRDefault="00AF0B7F" w:rsidP="00AF0B7F">
            <w:pPr>
              <w:pStyle w:val="ListParagraph"/>
              <w:ind w:left="504"/>
            </w:pPr>
            <w:r>
              <w:t xml:space="preserve">  Hardhat</w:t>
            </w:r>
          </w:p>
          <w:p w14:paraId="0675361A" w14:textId="61F20CF8" w:rsidR="00D91508" w:rsidRPr="00333CD3" w:rsidRDefault="00AF0B7F" w:rsidP="00AF0B7F">
            <w:pPr>
              <w:pStyle w:val="ListParagraph"/>
              <w:ind w:left="504"/>
            </w:pPr>
            <w:r>
              <w:t xml:space="preserve">  Ethers/Web3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horzAnchor="margin" w:tblpXSpec="right" w:tblpY="-385"/>
              <w:tblOverlap w:val="never"/>
              <w:tblW w:w="7013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013"/>
            </w:tblGrid>
            <w:tr w:rsidR="00C612DA" w:rsidRPr="00333CD3" w14:paraId="0BEBECCE" w14:textId="77777777" w:rsidTr="003B54F6">
              <w:trPr>
                <w:trHeight w:val="148"/>
                <w:jc w:val="right"/>
              </w:trPr>
              <w:tc>
                <w:tcPr>
                  <w:tcW w:w="7013" w:type="dxa"/>
                </w:tcPr>
                <w:p w14:paraId="59A93EB6" w14:textId="0C99AF88" w:rsidR="00C612DA" w:rsidRPr="00333CD3" w:rsidRDefault="00A9791F" w:rsidP="003B54F6">
                  <w:pPr>
                    <w:pStyle w:val="Heading1"/>
                    <w:spacing w:before="0" w:after="0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3D8783C0292DD34F8584C28B9AD452F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35E84">
                        <w:t>Joe Powers</w:t>
                      </w:r>
                    </w:sdtContent>
                  </w:sdt>
                </w:p>
                <w:p w14:paraId="4CD7BFF5" w14:textId="073AAB1D" w:rsidR="00C612DA" w:rsidRPr="00333CD3" w:rsidRDefault="00A9791F" w:rsidP="003B54F6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4791CA893A5E4549B0C763B1A9FB688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35E84">
                        <w:t xml:space="preserve">Software </w:t>
                      </w:r>
                      <w:r w:rsidR="00EC6BE3">
                        <w:t>Engineer</w:t>
                      </w:r>
                    </w:sdtContent>
                  </w:sdt>
                  <w:r w:rsidR="00E02DCD">
                    <w:t xml:space="preserve"> | </w:t>
                  </w:r>
                  <w:r w:rsidR="00335E84">
                    <w:t>github.com/readysetjoe</w:t>
                  </w:r>
                </w:p>
              </w:tc>
            </w:tr>
          </w:tbl>
          <w:p w14:paraId="74E8434B" w14:textId="30A2F6DF" w:rsidR="002C2CDD" w:rsidRPr="00333CD3" w:rsidRDefault="00A9791F" w:rsidP="009D2684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5990F9DE769FC34980636A2C5ED15DC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4C62E460" w14:textId="3972824A" w:rsidR="000C18E1" w:rsidRPr="00333CD3" w:rsidRDefault="000C18E1" w:rsidP="00001238">
            <w:pPr>
              <w:pStyle w:val="Heading4"/>
              <w:spacing w:before="0"/>
            </w:pPr>
            <w:r>
              <w:t>Software engineer</w:t>
            </w:r>
            <w:r w:rsidRPr="00333CD3">
              <w:t xml:space="preserve"> • </w:t>
            </w:r>
            <w:r>
              <w:t>Bandwagon</w:t>
            </w:r>
            <w:r w:rsidRPr="00333CD3">
              <w:t xml:space="preserve"> • </w:t>
            </w:r>
            <w:r>
              <w:t>DEC 2019 – Present</w:t>
            </w:r>
          </w:p>
          <w:p w14:paraId="36FDBF6F" w14:textId="32EC4815" w:rsidR="004C6101" w:rsidRDefault="000C18E1" w:rsidP="000C18E1">
            <w:r>
              <w:t xml:space="preserve">In a smaller company, everyone </w:t>
            </w:r>
            <w:r w:rsidR="009D2684">
              <w:t>does a bit of everything</w:t>
            </w:r>
            <w:r w:rsidR="003B54F6">
              <w:t xml:space="preserve">. </w:t>
            </w:r>
            <w:r>
              <w:t>Here are the two main products I worked on.</w:t>
            </w:r>
            <w:r w:rsidR="00AF0B7F">
              <w:t xml:space="preserve"> They use the tech listed under “Skills”</w:t>
            </w:r>
          </w:p>
          <w:p w14:paraId="0EFA6CFC" w14:textId="77777777" w:rsidR="00DE5F5D" w:rsidRDefault="00DE5F5D" w:rsidP="00DE5F5D"/>
          <w:p w14:paraId="3833BF76" w14:textId="53501E44" w:rsidR="00DE5F5D" w:rsidRDefault="00DE5F5D" w:rsidP="00DE5F5D">
            <w:r>
              <w:t xml:space="preserve">- </w:t>
            </w:r>
            <w:hyperlink r:id="rId9" w:history="1">
              <w:r w:rsidRPr="00BC7B81">
                <w:rPr>
                  <w:rStyle w:val="Hyperlink"/>
                </w:rPr>
                <w:t>POET</w:t>
              </w:r>
            </w:hyperlink>
            <w:r>
              <w:t xml:space="preserve">, an NFT educational tool used to create “Proof of Experience Tokens” on an eco-friendly blockchain. It’s like the </w:t>
            </w:r>
            <w:r>
              <w:t>web3</w:t>
            </w:r>
            <w:r>
              <w:t xml:space="preserve"> equivalent of making copies of photos from a film camera to give to your friends.</w:t>
            </w:r>
          </w:p>
          <w:p w14:paraId="4C1CD8B2" w14:textId="09B1F6B7" w:rsidR="009D2684" w:rsidRDefault="00DE5F5D" w:rsidP="000C18E1">
            <w:r>
              <w:t xml:space="preserve">    Try it at </w:t>
            </w:r>
            <w:hyperlink r:id="rId10" w:history="1">
              <w:proofErr w:type="spellStart"/>
              <w:r w:rsidRPr="00EC6BE3">
                <w:rPr>
                  <w:rStyle w:val="Hyperlink"/>
                </w:rPr>
                <w:t>p</w:t>
              </w:r>
              <w:r w:rsidRPr="00EC6BE3">
                <w:rPr>
                  <w:rStyle w:val="Hyperlink"/>
                </w:rPr>
                <w:t>o</w:t>
              </w:r>
              <w:r w:rsidRPr="00EC6BE3">
                <w:rPr>
                  <w:rStyle w:val="Hyperlink"/>
                </w:rPr>
                <w:t>e.xyz</w:t>
              </w:r>
              <w:proofErr w:type="spellEnd"/>
            </w:hyperlink>
          </w:p>
          <w:p w14:paraId="0D934830" w14:textId="5D610170" w:rsidR="00BC7B81" w:rsidRDefault="000C18E1" w:rsidP="004C6101">
            <w:r>
              <w:t xml:space="preserve">- </w:t>
            </w:r>
            <w:r w:rsidR="00CB7601">
              <w:rPr>
                <w:rStyle w:val="Hyperlink"/>
              </w:rPr>
              <w:fldChar w:fldCharType="begin"/>
            </w:r>
            <w:r w:rsidR="00CB7601">
              <w:rPr>
                <w:rStyle w:val="Hyperlink"/>
              </w:rPr>
              <w:instrText xml:space="preserve"> HYPERLINK "http://idealseat.com/" </w:instrText>
            </w:r>
            <w:r w:rsidR="00CB7601">
              <w:rPr>
                <w:rStyle w:val="Hyperlink"/>
              </w:rPr>
            </w:r>
            <w:r w:rsidR="00CB7601">
              <w:rPr>
                <w:rStyle w:val="Hyperlink"/>
              </w:rPr>
              <w:fldChar w:fldCharType="separate"/>
            </w:r>
            <w:proofErr w:type="spellStart"/>
            <w:r w:rsidRPr="00CB7601">
              <w:rPr>
                <w:rStyle w:val="Hyperlink"/>
              </w:rPr>
              <w:t>Ide</w:t>
            </w:r>
            <w:r w:rsidRPr="00CB7601">
              <w:rPr>
                <w:rStyle w:val="Hyperlink"/>
              </w:rPr>
              <w:t>a</w:t>
            </w:r>
            <w:r w:rsidRPr="00CB7601">
              <w:rPr>
                <w:rStyle w:val="Hyperlink"/>
              </w:rPr>
              <w:t>lSeat</w:t>
            </w:r>
            <w:proofErr w:type="spellEnd"/>
            <w:r w:rsidR="00CB7601">
              <w:rPr>
                <w:rStyle w:val="Hyperlink"/>
              </w:rPr>
              <w:fldChar w:fldCharType="end"/>
            </w:r>
            <w:r>
              <w:t>, a white label ticket marketplace that provides personalized ticketing solutions to organizers and event owners.</w:t>
            </w:r>
            <w:r w:rsidR="004C6101">
              <w:t xml:space="preserve"> </w:t>
            </w:r>
          </w:p>
          <w:p w14:paraId="106943C2" w14:textId="0B5279FD" w:rsidR="00EC6BE3" w:rsidRDefault="00BC7B81" w:rsidP="00DE5F5D">
            <w:r>
              <w:t xml:space="preserve">    </w:t>
            </w:r>
            <w:r w:rsidR="004C6101">
              <w:t xml:space="preserve">Try </w:t>
            </w:r>
            <w:r w:rsidR="003B54F6">
              <w:t>our live demo site</w:t>
            </w:r>
            <w:r w:rsidR="004C6101">
              <w:t xml:space="preserve"> at </w:t>
            </w:r>
            <w:hyperlink r:id="rId11" w:history="1">
              <w:r w:rsidR="004C6101" w:rsidRPr="00EC6BE3">
                <w:rPr>
                  <w:rStyle w:val="Hyperlink"/>
                </w:rPr>
                <w:t>demo.idealseat.com</w:t>
              </w:r>
            </w:hyperlink>
            <w:r w:rsidR="00DE5F5D" w:rsidRPr="00333CD3">
              <w:t xml:space="preserve"> </w:t>
            </w:r>
          </w:p>
          <w:p w14:paraId="761E9887" w14:textId="77777777" w:rsidR="009D2684" w:rsidRPr="00333CD3" w:rsidRDefault="009D2684" w:rsidP="00DE5F5D"/>
          <w:p w14:paraId="6B682077" w14:textId="4BFB3BDB" w:rsidR="00EC6BE3" w:rsidRDefault="000C18E1" w:rsidP="00F03D22">
            <w:pPr>
              <w:pStyle w:val="Heading4"/>
            </w:pPr>
            <w:r>
              <w:t>design engineer, et al</w:t>
            </w:r>
            <w:r w:rsidRPr="00333CD3">
              <w:t xml:space="preserve"> • </w:t>
            </w:r>
            <w:r>
              <w:t>Ge power</w:t>
            </w:r>
            <w:r w:rsidRPr="00333CD3">
              <w:t xml:space="preserve"> • </w:t>
            </w:r>
            <w:r>
              <w:t>jan 2014 – jul 2019</w:t>
            </w:r>
          </w:p>
          <w:p w14:paraId="02246FF5" w14:textId="09962596" w:rsidR="000C18E1" w:rsidRDefault="000C18E1" w:rsidP="000C18E1">
            <w:r>
              <w:t xml:space="preserve">- 1.5yrs as a </w:t>
            </w:r>
            <w:r w:rsidR="00EC6BE3">
              <w:t>design engineer</w:t>
            </w:r>
            <w:r>
              <w:t xml:space="preserve"> for industrial gas turbine turbomachinery</w:t>
            </w:r>
          </w:p>
          <w:p w14:paraId="4AE7C07A" w14:textId="5E13BABB" w:rsidR="000C18E1" w:rsidRPr="00333CD3" w:rsidRDefault="000C18E1" w:rsidP="000C18E1">
            <w:r>
              <w:t xml:space="preserve">- 2yrs in the Edison Engineering </w:t>
            </w:r>
            <w:r w:rsidR="00EC6BE3">
              <w:t>Development Program</w:t>
            </w:r>
            <w:r>
              <w:t xml:space="preserve"> performing in multiple roles spanning controls and software development to aeromechanics analysis and design</w:t>
            </w:r>
          </w:p>
          <w:p w14:paraId="44978A0B" w14:textId="29AFB35E" w:rsidR="004B741D" w:rsidRPr="00333CD3" w:rsidRDefault="00A9791F" w:rsidP="000A29EB">
            <w:pPr>
              <w:pStyle w:val="Heading3"/>
              <w:spacing w:before="480"/>
            </w:pPr>
            <w:sdt>
              <w:sdtPr>
                <w:alias w:val="Education:"/>
                <w:tag w:val="Education:"/>
                <w:id w:val="1349516922"/>
                <w:placeholder>
                  <w:docPart w:val="D292BC5AF1FC5940A9409E4A79936ABD"/>
                </w:placeholder>
                <w:temporary/>
                <w:showingPlcHdr/>
                <w15:appearance w15:val="hidden"/>
              </w:sdtPr>
              <w:sdtEndPr/>
              <w:sdtContent>
                <w:r w:rsidR="004B741D" w:rsidRPr="00333CD3">
                  <w:t>Education</w:t>
                </w:r>
              </w:sdtContent>
            </w:sdt>
          </w:p>
          <w:p w14:paraId="0497AFA0" w14:textId="77777777" w:rsidR="004B741D" w:rsidRPr="00333CD3" w:rsidRDefault="004B741D" w:rsidP="004B741D">
            <w:pPr>
              <w:pStyle w:val="Heading4"/>
            </w:pPr>
            <w:r>
              <w:t>bs me</w:t>
            </w:r>
            <w:r w:rsidRPr="00333CD3">
              <w:t xml:space="preserve"> • </w:t>
            </w:r>
            <w:r>
              <w:t>dec 2015</w:t>
            </w:r>
            <w:r w:rsidRPr="00333CD3">
              <w:t xml:space="preserve"> • </w:t>
            </w:r>
            <w:r>
              <w:t>georgia institue of technology</w:t>
            </w:r>
          </w:p>
          <w:p w14:paraId="4A39489E" w14:textId="77777777" w:rsidR="004B741D" w:rsidRPr="00333CD3" w:rsidRDefault="004B741D" w:rsidP="004B741D">
            <w:r>
              <w:t>GPA: 3.14, HOPE Scholarship Recipient</w:t>
            </w:r>
          </w:p>
          <w:p w14:paraId="12A3B7C8" w14:textId="77777777" w:rsidR="004B741D" w:rsidRPr="00333CD3" w:rsidRDefault="004B741D" w:rsidP="004B741D">
            <w:pPr>
              <w:pStyle w:val="Heading4"/>
            </w:pPr>
            <w:r>
              <w:t>fullstack immersive course</w:t>
            </w:r>
            <w:r w:rsidRPr="00333CD3">
              <w:t xml:space="preserve"> • </w:t>
            </w:r>
            <w:r>
              <w:t>nov 2019</w:t>
            </w:r>
            <w:r w:rsidRPr="00333CD3">
              <w:t xml:space="preserve"> • </w:t>
            </w:r>
            <w:r>
              <w:t>carolina code school</w:t>
            </w:r>
          </w:p>
          <w:p w14:paraId="43D98307" w14:textId="2DCE3A17" w:rsidR="002C2CDD" w:rsidRPr="00333CD3" w:rsidRDefault="004B741D" w:rsidP="004B741D">
            <w:r>
              <w:t>12wk bootcamp geared for software development</w:t>
            </w:r>
          </w:p>
          <w:p w14:paraId="0A8469D4" w14:textId="77777777" w:rsidR="002C2CDD" w:rsidRPr="00333CD3" w:rsidRDefault="00335E84" w:rsidP="000A29EB">
            <w:pPr>
              <w:pStyle w:val="Heading3"/>
              <w:spacing w:before="480"/>
            </w:pPr>
            <w:r>
              <w:t>other stuff</w:t>
            </w:r>
          </w:p>
          <w:p w14:paraId="0F873752" w14:textId="628029A3" w:rsidR="00F03D22" w:rsidRDefault="00F03D22" w:rsidP="00C55F9B">
            <w:r>
              <w:t xml:space="preserve">My favorite personal project </w:t>
            </w:r>
            <w:r w:rsidR="000A29EB">
              <w:t xml:space="preserve">I’ve made </w:t>
            </w:r>
            <w:r>
              <w:t xml:space="preserve">is called </w:t>
            </w:r>
            <w:hyperlink r:id="rId12" w:history="1">
              <w:proofErr w:type="spellStart"/>
              <w:r w:rsidRPr="000A29EB">
                <w:rPr>
                  <w:rStyle w:val="Hyperlink"/>
                </w:rPr>
                <w:t>branch.out</w:t>
              </w:r>
              <w:proofErr w:type="spellEnd"/>
            </w:hyperlink>
            <w:r>
              <w:t xml:space="preserve">, which uses </w:t>
            </w:r>
            <w:r w:rsidR="000A29EB">
              <w:t xml:space="preserve">a user’s </w:t>
            </w:r>
            <w:r>
              <w:t xml:space="preserve">Spotify data to find </w:t>
            </w:r>
            <w:r w:rsidR="000A29EB">
              <w:t xml:space="preserve">upcoming </w:t>
            </w:r>
            <w:r>
              <w:t xml:space="preserve">concerts in their area. </w:t>
            </w:r>
          </w:p>
          <w:p w14:paraId="3541E89A" w14:textId="77777777" w:rsidR="00F03D22" w:rsidRDefault="00F03D22" w:rsidP="00C55F9B"/>
          <w:p w14:paraId="3074AA06" w14:textId="5161F006" w:rsidR="00741125" w:rsidRPr="00333CD3" w:rsidRDefault="00001238" w:rsidP="00C55F9B">
            <w:r>
              <w:t>I’</w:t>
            </w:r>
            <w:r w:rsidR="009C2192">
              <w:t xml:space="preserve">m </w:t>
            </w:r>
            <w:r w:rsidR="00335E84">
              <w:t>in a band called Wolfgang Wallace,</w:t>
            </w:r>
            <w:r w:rsidR="00C55F9B">
              <w:t xml:space="preserve"> I’ve run</w:t>
            </w:r>
            <w:r w:rsidR="00335E84">
              <w:t xml:space="preserve"> multiple Dungeons and Dragons campaigns, </w:t>
            </w:r>
            <w:r w:rsidR="00C55F9B">
              <w:t xml:space="preserve">and I </w:t>
            </w:r>
            <w:r w:rsidR="00335E84">
              <w:t>played rugby for 4 years in college</w:t>
            </w:r>
            <w:r w:rsidR="001E50A6">
              <w:t xml:space="preserve">. </w:t>
            </w:r>
            <w:r w:rsidR="00FD77D9">
              <w:t>Gimme a call, I’d love to talk.</w:t>
            </w:r>
          </w:p>
        </w:tc>
      </w:tr>
    </w:tbl>
    <w:p w14:paraId="78D0B7B7" w14:textId="77777777" w:rsidR="00EF7CC9" w:rsidRPr="00333CD3" w:rsidRDefault="00EF7CC9" w:rsidP="00E22E87">
      <w:pPr>
        <w:pStyle w:val="NoSpacing"/>
      </w:pPr>
    </w:p>
    <w:sectPr w:rsidR="00EF7CC9" w:rsidRPr="00333CD3" w:rsidSect="0064277E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FA59" w14:textId="77777777" w:rsidR="00A9791F" w:rsidRDefault="00A9791F" w:rsidP="00713050">
      <w:pPr>
        <w:spacing w:line="240" w:lineRule="auto"/>
      </w:pPr>
      <w:r>
        <w:separator/>
      </w:r>
    </w:p>
  </w:endnote>
  <w:endnote w:type="continuationSeparator" w:id="0">
    <w:p w14:paraId="2AC66F5B" w14:textId="77777777" w:rsidR="00A9791F" w:rsidRDefault="00A9791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C2098A" w14:paraId="1C26BB5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125B5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3F8BC14" wp14:editId="5854427A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8A197D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Bf7U0oDwgAAN84&#13;&#10;AAAOAAAAAAAAAAAAAAAAAC4CAABkcnMvZTJvRG9jLnhtbFBLAQItABQABgAIAAAAIQDbJ8Nc3AAA&#13;&#10;AAgBAAAPAAAAAAAAAAAAAAAAAGkKAABkcnMvZG93bnJldi54bWxQSwUGAAAAAAQABADzAAAAcgsA&#13;&#10;AAAA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46836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3871BC9" wp14:editId="6141C336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3B0E8A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pXLihIAAN5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72BD0B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2EADC9D" wp14:editId="771E3F62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6EDD88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FlbDRE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0AxZWw0RAAB3XQAADgAAAAAAAAAAAAAAAAAuAgAAZHJzL2Uyb0RvYy54bWxQ&#13;&#10;SwECLQAUAAYACAAAACEA2yfDXNwAAAAIAQAADwAAAAAAAAAAAAAAAABnEwAAZHJzL2Rvd25yZXYu&#13;&#10;eG1sUEsFBgAAAAAEAAQA8wAAAHAUAAAAAA=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F4106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E729653" wp14:editId="6CFDD494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CD78AF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s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3TS8sLL/eciCEQV9diHv+y+DC26i&#13;&#10;JD24YP/KAf4khKX3f76C/uaE/NkOOlz/yMbr/wI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01Htqp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C13FDB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43FD39A97B9B3844BD70ECFB3E19BEB0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4ED52EB" w14:textId="34E72783" w:rsidR="00684488" w:rsidRPr="00CA3DF1" w:rsidRDefault="00BC7B81" w:rsidP="00811117">
              <w:pPr>
                <w:pStyle w:val="Footer"/>
              </w:pPr>
              <w:r>
                <w:t>joe.powers92@</w:t>
              </w:r>
              <w:r>
                <w:br/>
                <w:t>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B74932F79C756A4883C6FFC1480CE8B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F92CD32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A97EA67B245D8B4991AC39FAC4C0CC8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DD6F078" w14:textId="77777777" w:rsidR="00684488" w:rsidRPr="00C2098A" w:rsidRDefault="00D91508" w:rsidP="00811117">
              <w:pPr>
                <w:pStyle w:val="Footer"/>
              </w:pPr>
              <w:r>
                <w:t>404 626 8552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9D42ECA" w14:textId="5E5DCB9D" w:rsidR="00684488" w:rsidRPr="00C2098A" w:rsidRDefault="009D2684" w:rsidP="00811117">
              <w:pPr>
                <w:pStyle w:val="Footer"/>
              </w:pPr>
              <w:r>
                <w:t>linkedin.com/in/</w:t>
              </w:r>
              <w:r>
                <w:br/>
                <w:t>joe-powers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7F78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BD1B1C" w14:paraId="4CAFCE6C" w14:textId="3DC581C9" w:rsidTr="0064277E">
      <w:trPr>
        <w:trHeight w:val="576"/>
      </w:trPr>
      <w:tc>
        <w:tcPr>
          <w:tcW w:w="263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191B48" w14:textId="77777777" w:rsidR="004C6101" w:rsidRDefault="004C610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0D11738" wp14:editId="22153516">
                    <wp:extent cx="329184" cy="329184"/>
                    <wp:effectExtent l="0" t="0" r="1270" b="1270"/>
                    <wp:docPr id="27" name="Group 102" descr="Email icon">
                      <a:hlinkClick xmlns:a="http://schemas.openxmlformats.org/drawingml/2006/main" r:id="rId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7E22B7" id="Group 102" o:spid="_x0000_s1026" alt="Email icon" href="mailto:joe.powers92@gmail.com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" o:button="t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387C5D" w14:textId="77777777" w:rsidR="004C6101" w:rsidRDefault="004C610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D4F55F" wp14:editId="3BD5F0D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D74FE7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/Fz9BA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07C225" w14:textId="77777777" w:rsidR="004C6101" w:rsidRDefault="004C610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9852BD8" wp14:editId="20E87B4E">
                    <wp:extent cx="329184" cy="329184"/>
                    <wp:effectExtent l="0" t="0" r="13970" b="13970"/>
                    <wp:docPr id="40" name="Group 16" descr="LinkedIn icon">
                      <a:hlinkClick xmlns:a="http://schemas.openxmlformats.org/drawingml/2006/main" r:id="rId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CB4293" id="Group 16" o:spid="_x0000_s1026" alt="LinkedIn icon" href="https://www.linkedin.com/in/joe-powers/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0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" o:button="t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3" w:type="dxa"/>
        </w:tcPr>
        <w:p w14:paraId="5D10C1DA" w14:textId="63662F74" w:rsidR="004C6101" w:rsidRPr="00C2098A" w:rsidRDefault="00BC7B81" w:rsidP="00217980">
          <w:pPr>
            <w:pStyle w:val="Foo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CE35CBD" wp14:editId="470319CA">
                <wp:simplePos x="0" y="0"/>
                <wp:positionH relativeFrom="column">
                  <wp:posOffset>670397</wp:posOffset>
                </wp:positionH>
                <wp:positionV relativeFrom="paragraph">
                  <wp:posOffset>45085</wp:posOffset>
                </wp:positionV>
                <wp:extent cx="239395" cy="239395"/>
                <wp:effectExtent l="0" t="0" r="1905" b="1905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icture 36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239395" cy="239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D1B1C">
            <w:rPr>
              <w:noProof/>
            </w:rPr>
            <mc:AlternateContent>
              <mc:Choice Requires="wps">
                <w:drawing>
                  <wp:inline distT="0" distB="0" distL="0" distR="0" wp14:anchorId="7AB920CA" wp14:editId="54397E78">
                    <wp:extent cx="329184" cy="329184"/>
                    <wp:effectExtent l="0" t="0" r="13970" b="13970"/>
                    <wp:docPr id="34" name="Circle around LinkedIn symbol">
                      <a:hlinkClick xmlns:a="http://schemas.openxmlformats.org/drawingml/2006/main" r:id="rId4"/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9418BE7" id="Circle around LinkedIn symbol" o:spid="_x0000_s1026" href="https://github.com/ReadySetJoe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" o:button="t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<v:fill o:detectmouseclick="t"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BD1B1C" w14:paraId="78624687" w14:textId="66E9B896" w:rsidTr="00BC7B81">
      <w:trPr>
        <w:trHeight w:val="181"/>
      </w:trPr>
      <w:tc>
        <w:tcPr>
          <w:tcW w:w="2632" w:type="dxa"/>
          <w:tcMar>
            <w:top w:w="144" w:type="dxa"/>
            <w:left w:w="115" w:type="dxa"/>
            <w:right w:w="115" w:type="dxa"/>
          </w:tcMar>
        </w:tcPr>
        <w:p w14:paraId="0F8EDBEE" w14:textId="625E3C3B" w:rsidR="004C6101" w:rsidRPr="00AB0FBE" w:rsidRDefault="00AB0FBE" w:rsidP="003C5528">
          <w:pPr>
            <w:pStyle w:val="Footer"/>
            <w:rPr>
              <w:rFonts w:cs="Times New Roman (Body CS)"/>
            </w:rPr>
          </w:pPr>
          <w:hyperlink r:id="rId5" w:history="1">
            <w:r w:rsidR="004C6101" w:rsidRPr="00AB0FBE">
              <w:rPr>
                <w:rStyle w:val="Hyperlink"/>
                <w:rFonts w:cs="Times New Roman (Body CS)"/>
                <w:color w:val="auto"/>
                <w:u w:val="none"/>
              </w:rPr>
              <w:t>joe.powers92@</w:t>
            </w:r>
            <w:r w:rsidR="00BC7B81" w:rsidRPr="00AB0FBE">
              <w:rPr>
                <w:rStyle w:val="Hyperlink"/>
                <w:rFonts w:cs="Times New Roman (Body CS)"/>
                <w:color w:val="auto"/>
                <w:u w:val="none"/>
              </w:rPr>
              <w:br/>
            </w:r>
            <w:r w:rsidR="004C6101" w:rsidRPr="00AB0FBE">
              <w:rPr>
                <w:rStyle w:val="Hyperlink"/>
                <w:rFonts w:cs="Times New Roman (Body CS)"/>
                <w:color w:val="auto"/>
                <w:u w:val="none"/>
              </w:rPr>
              <w:t>gmail.com</w:t>
            </w:r>
          </w:hyperlink>
        </w:p>
      </w:tc>
      <w:tc>
        <w:tcPr>
          <w:tcW w:w="2633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88BE9BFF48BEE5409E9A12129B42462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7697F301" w14:textId="77777777" w:rsidR="004C6101" w:rsidRPr="00C2098A" w:rsidRDefault="004C6101" w:rsidP="00217980">
              <w:pPr>
                <w:pStyle w:val="Footer"/>
              </w:pPr>
              <w:r>
                <w:t>404 626 8552</w:t>
              </w:r>
            </w:p>
          </w:sdtContent>
        </w:sdt>
      </w:tc>
      <w:tc>
        <w:tcPr>
          <w:tcW w:w="2633" w:type="dxa"/>
          <w:tcMar>
            <w:top w:w="144" w:type="dxa"/>
            <w:left w:w="115" w:type="dxa"/>
            <w:right w:w="115" w:type="dxa"/>
          </w:tcMar>
        </w:tcPr>
        <w:p w14:paraId="3E525A62" w14:textId="477EF10D" w:rsidR="004C6101" w:rsidRPr="00AB0FBE" w:rsidRDefault="00AB0FBE" w:rsidP="00217980">
          <w:pPr>
            <w:pStyle w:val="Footer"/>
          </w:pPr>
          <w:hyperlink r:id="rId6" w:history="1">
            <w:r w:rsidR="004C6101" w:rsidRPr="00AB0FBE">
              <w:rPr>
                <w:rStyle w:val="Hyperlink"/>
                <w:rFonts w:cs="Times New Roman (Body CS)"/>
                <w:color w:val="auto"/>
                <w:u w:val="none"/>
              </w:rPr>
              <w:t>linkedin</w:t>
            </w:r>
            <w:r w:rsidR="004C6101" w:rsidRPr="00AB0FBE">
              <w:rPr>
                <w:rStyle w:val="Hyperlink"/>
                <w:color w:val="auto"/>
                <w:u w:val="none"/>
              </w:rPr>
              <w:t>.com/in/</w:t>
            </w:r>
            <w:r w:rsidR="009D2684" w:rsidRPr="00AB0FBE">
              <w:rPr>
                <w:rStyle w:val="Hyperlink"/>
                <w:color w:val="auto"/>
                <w:u w:val="none"/>
              </w:rPr>
              <w:br/>
            </w:r>
            <w:r w:rsidR="004C6101" w:rsidRPr="00AB0FBE">
              <w:rPr>
                <w:rStyle w:val="Hyperlink"/>
                <w:color w:val="auto"/>
                <w:u w:val="none"/>
              </w:rPr>
              <w:t>joe-powers</w:t>
            </w:r>
          </w:hyperlink>
        </w:p>
      </w:tc>
      <w:tc>
        <w:tcPr>
          <w:tcW w:w="2633" w:type="dxa"/>
        </w:tcPr>
        <w:p w14:paraId="67027428" w14:textId="55CB7872" w:rsidR="00BC7B81" w:rsidRPr="00AB0FBE" w:rsidRDefault="00523682" w:rsidP="00BC7B81">
          <w:pPr>
            <w:pStyle w:val="Footer"/>
            <w:rPr>
              <w:rStyle w:val="Hyperlink"/>
              <w:color w:val="auto"/>
              <w:u w:val="none"/>
            </w:rPr>
          </w:pPr>
          <w:r w:rsidRPr="00AB0FBE">
            <w:fldChar w:fldCharType="begin"/>
          </w:r>
          <w:r w:rsidRPr="00AB0FBE">
            <w:instrText xml:space="preserve"> HYPERLINK "https://github.com/ReadySetJoe" </w:instrText>
          </w:r>
          <w:r w:rsidRPr="00AB0FBE">
            <w:fldChar w:fldCharType="separate"/>
          </w:r>
          <w:r w:rsidR="00BC7B81" w:rsidRPr="00AB0FBE">
            <w:rPr>
              <w:rStyle w:val="Hyperlink"/>
              <w:color w:val="auto"/>
              <w:u w:val="none"/>
            </w:rPr>
            <w:t>github.com/</w:t>
          </w:r>
        </w:p>
        <w:p w14:paraId="2F5B3E04" w14:textId="3D821D7B" w:rsidR="004C6101" w:rsidRDefault="00BC7B81" w:rsidP="00BC7B81">
          <w:pPr>
            <w:pStyle w:val="Footer"/>
          </w:pPr>
          <w:r w:rsidRPr="00AB0FBE">
            <w:rPr>
              <w:rStyle w:val="Hyperlink"/>
              <w:rFonts w:cs="Times New Roman (Body CS)"/>
              <w:color w:val="auto"/>
              <w:u w:val="none"/>
            </w:rPr>
            <w:t>ReadySetJoe</w:t>
          </w:r>
          <w:r w:rsidR="00523682" w:rsidRPr="00AB0FBE">
            <w:rPr>
              <w:rFonts w:cs="Times New Roman (Body CS)"/>
            </w:rPr>
            <w:fldChar w:fldCharType="end"/>
          </w:r>
        </w:p>
      </w:tc>
    </w:tr>
  </w:tbl>
  <w:p w14:paraId="6D389C94" w14:textId="59426694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16AE" w14:textId="77777777" w:rsidR="00A9791F" w:rsidRDefault="00A9791F" w:rsidP="00713050">
      <w:pPr>
        <w:spacing w:line="240" w:lineRule="auto"/>
      </w:pPr>
      <w:r>
        <w:separator/>
      </w:r>
    </w:p>
  </w:footnote>
  <w:footnote w:type="continuationSeparator" w:id="0">
    <w:p w14:paraId="7329D2C4" w14:textId="77777777" w:rsidR="00A9791F" w:rsidRDefault="00A9791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887"/>
      <w:gridCol w:w="6913"/>
    </w:tblGrid>
    <w:tr w:rsidR="001A5CA9" w:rsidRPr="00F207C0" w14:paraId="7619E5F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8E1E11B" w14:textId="32901F3D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E9D8337" wp14:editId="5BBFB11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77A4E8A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3B54F6"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913"/>
          </w:tblGrid>
          <w:tr w:rsidR="001A5CA9" w14:paraId="5921E42D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C859C81" w14:textId="4CCF6BA0" w:rsidR="001A5CA9" w:rsidRPr="009B3C40" w:rsidRDefault="00A9791F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C6BE3">
                      <w:t>Joe Powers</w:t>
                    </w:r>
                  </w:sdtContent>
                </w:sdt>
              </w:p>
              <w:p w14:paraId="3CD1D695" w14:textId="4C410C4B" w:rsidR="001A5CA9" w:rsidRDefault="00A9791F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C6BE3">
                      <w:t>Software Engineer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35E84">
                      <w:t>github.com/readysetjoe</w:t>
                    </w:r>
                  </w:sdtContent>
                </w:sdt>
              </w:p>
            </w:tc>
          </w:tr>
        </w:tbl>
        <w:p w14:paraId="043B6838" w14:textId="77777777" w:rsidR="001A5CA9" w:rsidRPr="00F207C0" w:rsidRDefault="001A5CA9" w:rsidP="001A5CA9"/>
      </w:tc>
    </w:tr>
  </w:tbl>
  <w:p w14:paraId="5A98025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D2C"/>
    <w:multiLevelType w:val="hybridMultilevel"/>
    <w:tmpl w:val="51384382"/>
    <w:lvl w:ilvl="0" w:tplc="D0AE523C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84"/>
    <w:rsid w:val="00001238"/>
    <w:rsid w:val="00091382"/>
    <w:rsid w:val="000A29EB"/>
    <w:rsid w:val="000B0619"/>
    <w:rsid w:val="000B61CA"/>
    <w:rsid w:val="000C18E1"/>
    <w:rsid w:val="000F7610"/>
    <w:rsid w:val="00114ED7"/>
    <w:rsid w:val="00140B0E"/>
    <w:rsid w:val="001A5CA9"/>
    <w:rsid w:val="001B2AC1"/>
    <w:rsid w:val="001B403A"/>
    <w:rsid w:val="001E50A6"/>
    <w:rsid w:val="00217980"/>
    <w:rsid w:val="00271662"/>
    <w:rsid w:val="0027404F"/>
    <w:rsid w:val="002939BE"/>
    <w:rsid w:val="00293B83"/>
    <w:rsid w:val="002B091C"/>
    <w:rsid w:val="002C2CDD"/>
    <w:rsid w:val="002D45C6"/>
    <w:rsid w:val="002F03FA"/>
    <w:rsid w:val="00313E86"/>
    <w:rsid w:val="00333CD3"/>
    <w:rsid w:val="00335E84"/>
    <w:rsid w:val="00340365"/>
    <w:rsid w:val="00342B64"/>
    <w:rsid w:val="00364079"/>
    <w:rsid w:val="003B54F6"/>
    <w:rsid w:val="003C5528"/>
    <w:rsid w:val="004077FB"/>
    <w:rsid w:val="00422276"/>
    <w:rsid w:val="00424DD9"/>
    <w:rsid w:val="0046104A"/>
    <w:rsid w:val="004717C5"/>
    <w:rsid w:val="004B5B74"/>
    <w:rsid w:val="004B741D"/>
    <w:rsid w:val="004C6101"/>
    <w:rsid w:val="00523479"/>
    <w:rsid w:val="00523682"/>
    <w:rsid w:val="00543DB7"/>
    <w:rsid w:val="005729B0"/>
    <w:rsid w:val="00641630"/>
    <w:rsid w:val="0064277E"/>
    <w:rsid w:val="00684488"/>
    <w:rsid w:val="00692AC6"/>
    <w:rsid w:val="006A3CE7"/>
    <w:rsid w:val="006C4C50"/>
    <w:rsid w:val="006D76B1"/>
    <w:rsid w:val="00713050"/>
    <w:rsid w:val="00722C75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C2192"/>
    <w:rsid w:val="009D2684"/>
    <w:rsid w:val="00A42540"/>
    <w:rsid w:val="00A50939"/>
    <w:rsid w:val="00A94D1C"/>
    <w:rsid w:val="00A9791F"/>
    <w:rsid w:val="00AA6A40"/>
    <w:rsid w:val="00AB0FBE"/>
    <w:rsid w:val="00AF0B7F"/>
    <w:rsid w:val="00B44131"/>
    <w:rsid w:val="00B5664D"/>
    <w:rsid w:val="00BA5B40"/>
    <w:rsid w:val="00BC7B81"/>
    <w:rsid w:val="00BD0206"/>
    <w:rsid w:val="00BD1B1C"/>
    <w:rsid w:val="00C01F27"/>
    <w:rsid w:val="00C2098A"/>
    <w:rsid w:val="00C5444A"/>
    <w:rsid w:val="00C55F9B"/>
    <w:rsid w:val="00C612DA"/>
    <w:rsid w:val="00C7741E"/>
    <w:rsid w:val="00C875AB"/>
    <w:rsid w:val="00CA3DF1"/>
    <w:rsid w:val="00CA4581"/>
    <w:rsid w:val="00CB7601"/>
    <w:rsid w:val="00CD4032"/>
    <w:rsid w:val="00CE18D5"/>
    <w:rsid w:val="00D04109"/>
    <w:rsid w:val="00D91508"/>
    <w:rsid w:val="00DD6416"/>
    <w:rsid w:val="00DE5F5D"/>
    <w:rsid w:val="00DF4E0A"/>
    <w:rsid w:val="00E02DCD"/>
    <w:rsid w:val="00E12C60"/>
    <w:rsid w:val="00E22E87"/>
    <w:rsid w:val="00E57630"/>
    <w:rsid w:val="00E86C2B"/>
    <w:rsid w:val="00EC076C"/>
    <w:rsid w:val="00EC5A26"/>
    <w:rsid w:val="00EC6BE3"/>
    <w:rsid w:val="00EF7CC9"/>
    <w:rsid w:val="00F03D22"/>
    <w:rsid w:val="00F207C0"/>
    <w:rsid w:val="00F20AE5"/>
    <w:rsid w:val="00F645C7"/>
    <w:rsid w:val="00FD77D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22982"/>
  <w15:chartTrackingRefBased/>
  <w15:docId w15:val="{1603B5FA-641C-6046-851B-72E09844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22276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="Times New Roman (Headings CS)"/>
      <w:caps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276"/>
    <w:rPr>
      <w:rFonts w:asciiTheme="majorHAnsi" w:eastAsiaTheme="majorEastAsia" w:hAnsiTheme="majorHAnsi" w:cs="Times New Roman (Headings CS)"/>
      <w:cap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FD7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50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0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8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1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ranch-out-gvl.herokuapp.com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mo.idealseat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poe.xyz/" TargetMode="External"/><Relationship Id="rId4" Type="http://schemas.openxmlformats.org/officeDocument/2006/relationships/styles" Target="styles.xml"/><Relationship Id="rId9" Type="http://schemas.openxmlformats.org/officeDocument/2006/relationships/hyperlink" Target="https://poe.xyz/learn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www.linkedin.com/in/joe-powers/" TargetMode="External"/><Relationship Id="rId1" Type="http://schemas.openxmlformats.org/officeDocument/2006/relationships/hyperlink" Target="mailto:joe.powers92@gmail.com" TargetMode="External"/><Relationship Id="rId6" Type="http://schemas.openxmlformats.org/officeDocument/2006/relationships/hyperlink" Target="https://www.linkedin.com/in/joe-powers/" TargetMode="External"/><Relationship Id="rId5" Type="http://schemas.openxmlformats.org/officeDocument/2006/relationships/hyperlink" Target="mailto:joe.powers92@gmail.com" TargetMode="External"/><Relationship Id="rId4" Type="http://schemas.openxmlformats.org/officeDocument/2006/relationships/hyperlink" Target="https://github.com/ReadySetJo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/Library/Containers/com.microsoft.Word/Data/Library/Application%20Support/Microsoft/Office/16.0/DTS/en-US%7b37B69F33-1968-A244-BEB2-0B7EC17E3829%7d/%7b0D1FFE14-BEB9-5543-A9C0-4CB0D392163F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395BF8938CAB4B8CEC7576D1E7F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CCB21-1328-8442-9F26-2288AB9A3FE7}"/>
      </w:docPartPr>
      <w:docPartBody>
        <w:p w:rsidR="0010560A" w:rsidRDefault="00024455">
          <w:pPr>
            <w:pStyle w:val="5E395BF8938CAB4B8CEC7576D1E7FB75"/>
          </w:pPr>
          <w:r>
            <w:t>Objective</w:t>
          </w:r>
        </w:p>
      </w:docPartBody>
    </w:docPart>
    <w:docPart>
      <w:docPartPr>
        <w:name w:val="A4916FB21E270348A8B9341992009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AAD3E-7277-3E40-941A-A073CAAD844D}"/>
      </w:docPartPr>
      <w:docPartBody>
        <w:p w:rsidR="0010560A" w:rsidRDefault="00024455">
          <w:pPr>
            <w:pStyle w:val="A4916FB21E270348A8B9341992009009"/>
          </w:pPr>
          <w:r w:rsidRPr="00333CD3">
            <w:t>Skills</w:t>
          </w:r>
        </w:p>
      </w:docPartBody>
    </w:docPart>
    <w:docPart>
      <w:docPartPr>
        <w:name w:val="3D8783C0292DD34F8584C28B9AD45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7A76F-F8A3-614F-AEFF-003F4DD42BA7}"/>
      </w:docPartPr>
      <w:docPartBody>
        <w:p w:rsidR="0010560A" w:rsidRDefault="00024455">
          <w:pPr>
            <w:pStyle w:val="3D8783C0292DD34F8584C28B9AD452FB"/>
          </w:pPr>
          <w:r>
            <w:t>Your Name</w:t>
          </w:r>
        </w:p>
      </w:docPartBody>
    </w:docPart>
    <w:docPart>
      <w:docPartPr>
        <w:name w:val="4791CA893A5E4549B0C763B1A9FB6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DCA0C-5AC9-FE49-83EF-96D849043A32}"/>
      </w:docPartPr>
      <w:docPartBody>
        <w:p w:rsidR="0010560A" w:rsidRDefault="00024455">
          <w:pPr>
            <w:pStyle w:val="4791CA893A5E4549B0C763B1A9FB6888"/>
          </w:pPr>
          <w:r>
            <w:t>Profession or Industry</w:t>
          </w:r>
        </w:p>
      </w:docPartBody>
    </w:docPart>
    <w:docPart>
      <w:docPartPr>
        <w:name w:val="5990F9DE769FC34980636A2C5ED1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152FF-B1D5-584B-ABC3-C167C94294C6}"/>
      </w:docPartPr>
      <w:docPartBody>
        <w:p w:rsidR="0010560A" w:rsidRDefault="00024455">
          <w:pPr>
            <w:pStyle w:val="5990F9DE769FC34980636A2C5ED15DCE"/>
          </w:pPr>
          <w:r w:rsidRPr="00333CD3">
            <w:t>Experience</w:t>
          </w:r>
        </w:p>
      </w:docPartBody>
    </w:docPart>
    <w:docPart>
      <w:docPartPr>
        <w:name w:val="43FD39A97B9B3844BD70ECFB3E19B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C2F4F-0372-EA4A-BBEB-4CD153911570}"/>
      </w:docPartPr>
      <w:docPartBody>
        <w:p w:rsidR="0010560A" w:rsidRDefault="00024455">
          <w:pPr>
            <w:pStyle w:val="43FD39A97B9B3844BD70ECFB3E19BEB0"/>
          </w:pPr>
          <w:r w:rsidRPr="00333CD3">
            <w:t>School</w:t>
          </w:r>
        </w:p>
      </w:docPartBody>
    </w:docPart>
    <w:docPart>
      <w:docPartPr>
        <w:name w:val="B74932F79C756A4883C6FFC1480CE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A8797-F756-284F-B7F2-4139DDB3F2AE}"/>
      </w:docPartPr>
      <w:docPartBody>
        <w:p w:rsidR="0010560A" w:rsidRDefault="00024455">
          <w:pPr>
            <w:pStyle w:val="B74932F79C756A4883C6FFC1480CE8BA"/>
          </w:pPr>
          <w:r w:rsidRPr="00333CD3">
            <w:t>Volunteer Experience or Leadership</w:t>
          </w:r>
        </w:p>
      </w:docPartBody>
    </w:docPart>
    <w:docPart>
      <w:docPartPr>
        <w:name w:val="A97EA67B245D8B4991AC39FAC4C0C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08EC-F732-0240-B50B-C0FA6FC2F000}"/>
      </w:docPartPr>
      <w:docPartBody>
        <w:p w:rsidR="0010560A" w:rsidRDefault="007A0449" w:rsidP="007A0449">
          <w:pPr>
            <w:pStyle w:val="A97EA67B245D8B4991AC39FAC4C0CC82"/>
          </w:pPr>
          <w:r w:rsidRPr="00333CD3">
            <w:t>Date Earned</w:t>
          </w:r>
        </w:p>
      </w:docPartBody>
    </w:docPart>
    <w:docPart>
      <w:docPartPr>
        <w:name w:val="D292BC5AF1FC5940A9409E4A79936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6B1A-67FE-074E-940C-EE0AE194B1C2}"/>
      </w:docPartPr>
      <w:docPartBody>
        <w:p w:rsidR="00C60FEB" w:rsidRDefault="0010560A" w:rsidP="0010560A">
          <w:pPr>
            <w:pStyle w:val="D292BC5AF1FC5940A9409E4A79936ABD"/>
          </w:pPr>
          <w:r w:rsidRPr="00333CD3">
            <w:t>Education</w:t>
          </w:r>
        </w:p>
      </w:docPartBody>
    </w:docPart>
    <w:docPart>
      <w:docPartPr>
        <w:name w:val="88BE9BFF48BEE5409E9A12129B424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047E4-346A-8645-AE00-EE3333C7C226}"/>
      </w:docPartPr>
      <w:docPartBody>
        <w:p w:rsidR="00000000" w:rsidRDefault="0009590B" w:rsidP="0009590B">
          <w:pPr>
            <w:pStyle w:val="88BE9BFF48BEE5409E9A12129B42462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49"/>
    <w:rsid w:val="00024455"/>
    <w:rsid w:val="0009590B"/>
    <w:rsid w:val="0010560A"/>
    <w:rsid w:val="002E5563"/>
    <w:rsid w:val="007A0449"/>
    <w:rsid w:val="007A4255"/>
    <w:rsid w:val="00AA43EB"/>
    <w:rsid w:val="00C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380A60B66DC046B2C62ED5554CAD87">
    <w:name w:val="55380A60B66DC046B2C62ED5554CAD87"/>
  </w:style>
  <w:style w:type="paragraph" w:customStyle="1" w:styleId="5E395BF8938CAB4B8CEC7576D1E7FB75">
    <w:name w:val="5E395BF8938CAB4B8CEC7576D1E7FB75"/>
  </w:style>
  <w:style w:type="paragraph" w:customStyle="1" w:styleId="A4916FB21E270348A8B9341992009009">
    <w:name w:val="A4916FB21E270348A8B9341992009009"/>
  </w:style>
  <w:style w:type="paragraph" w:customStyle="1" w:styleId="3D8783C0292DD34F8584C28B9AD452FB">
    <w:name w:val="3D8783C0292DD34F8584C28B9AD452FB"/>
  </w:style>
  <w:style w:type="paragraph" w:customStyle="1" w:styleId="4791CA893A5E4549B0C763B1A9FB6888">
    <w:name w:val="4791CA893A5E4549B0C763B1A9FB6888"/>
  </w:style>
  <w:style w:type="paragraph" w:customStyle="1" w:styleId="87250D8ABAD4504BBFE4CDE3F056F499">
    <w:name w:val="87250D8ABAD4504BBFE4CDE3F056F499"/>
  </w:style>
  <w:style w:type="paragraph" w:customStyle="1" w:styleId="5990F9DE769FC34980636A2C5ED15DCE">
    <w:name w:val="5990F9DE769FC34980636A2C5ED15DCE"/>
  </w:style>
  <w:style w:type="paragraph" w:customStyle="1" w:styleId="43FD39A97B9B3844BD70ECFB3E19BEB0">
    <w:name w:val="43FD39A97B9B3844BD70ECFB3E19BEB0"/>
  </w:style>
  <w:style w:type="paragraph" w:customStyle="1" w:styleId="B74932F79C756A4883C6FFC1480CE8BA">
    <w:name w:val="B74932F79C756A4883C6FFC1480CE8BA"/>
  </w:style>
  <w:style w:type="paragraph" w:customStyle="1" w:styleId="A97EA67B245D8B4991AC39FAC4C0CC82">
    <w:name w:val="A97EA67B245D8B4991AC39FAC4C0CC82"/>
    <w:rsid w:val="007A0449"/>
  </w:style>
  <w:style w:type="paragraph" w:customStyle="1" w:styleId="A9B0A4CBABBA7340BEA24D747F2E1F9E">
    <w:name w:val="A9B0A4CBABBA7340BEA24D747F2E1F9E"/>
    <w:rsid w:val="007A0449"/>
  </w:style>
  <w:style w:type="paragraph" w:customStyle="1" w:styleId="D292BC5AF1FC5940A9409E4A79936ABD">
    <w:name w:val="D292BC5AF1FC5940A9409E4A79936ABD"/>
    <w:rsid w:val="0010560A"/>
  </w:style>
  <w:style w:type="paragraph" w:customStyle="1" w:styleId="5CE7C1A736CCBE45AFF63A898DE59BE2">
    <w:name w:val="5CE7C1A736CCBE45AFF63A898DE59BE2"/>
    <w:rsid w:val="0009590B"/>
  </w:style>
  <w:style w:type="paragraph" w:customStyle="1" w:styleId="88BE9BFF48BEE5409E9A12129B42462F">
    <w:name w:val="88BE9BFF48BEE5409E9A12129B42462F"/>
    <w:rsid w:val="0009590B"/>
  </w:style>
  <w:style w:type="paragraph" w:customStyle="1" w:styleId="25C92A185997164C8BB648FA6F9BB4F0">
    <w:name w:val="25C92A185997164C8BB648FA6F9BB4F0"/>
    <w:rsid w:val="0009590B"/>
  </w:style>
  <w:style w:type="paragraph" w:customStyle="1" w:styleId="8403CA261B287647912CA04D1C282442">
    <w:name w:val="8403CA261B287647912CA04D1C282442"/>
    <w:rsid w:val="0009590B"/>
  </w:style>
  <w:style w:type="paragraph" w:customStyle="1" w:styleId="7B9A89F0918BA844A6BB4D7BE0142592">
    <w:name w:val="7B9A89F0918BA844A6BB4D7BE0142592"/>
    <w:rsid w:val="0009590B"/>
  </w:style>
  <w:style w:type="paragraph" w:customStyle="1" w:styleId="25A431818EC99B4D8A9C22B46FA2D8B2">
    <w:name w:val="25A431818EC99B4D8A9C22B46FA2D8B2"/>
    <w:rsid w:val="0009590B"/>
  </w:style>
  <w:style w:type="paragraph" w:customStyle="1" w:styleId="3B97424C87C28C408B291CACE5B7718F">
    <w:name w:val="3B97424C87C28C408B291CACE5B7718F"/>
    <w:rsid w:val="0009590B"/>
  </w:style>
  <w:style w:type="paragraph" w:customStyle="1" w:styleId="ABED669B6B8E8F4F9B48F8F91627A586">
    <w:name w:val="ABED669B6B8E8F4F9B48F8F91627A586"/>
    <w:rsid w:val="0009590B"/>
  </w:style>
  <w:style w:type="paragraph" w:customStyle="1" w:styleId="4D0B8A9A19D18C47BD04A0633B2150A0">
    <w:name w:val="4D0B8A9A19D18C47BD04A0633B2150A0"/>
    <w:rsid w:val="0009590B"/>
  </w:style>
  <w:style w:type="paragraph" w:customStyle="1" w:styleId="FA6B5B378C91864DAA981F8AB5B3F81A">
    <w:name w:val="FA6B5B378C91864DAA981F8AB5B3F81A"/>
    <w:rsid w:val="0009590B"/>
  </w:style>
  <w:style w:type="paragraph" w:customStyle="1" w:styleId="0D26F123DC469D4DA6A8382B8378F4A4">
    <w:name w:val="0D26F123DC469D4DA6A8382B8378F4A4"/>
    <w:rsid w:val="0009590B"/>
  </w:style>
  <w:style w:type="paragraph" w:customStyle="1" w:styleId="5222FDD37A63EB43A3EEA13D678A5043">
    <w:name w:val="5222FDD37A63EB43A3EEA13D678A5043"/>
    <w:rsid w:val="0009590B"/>
  </w:style>
  <w:style w:type="paragraph" w:customStyle="1" w:styleId="18A86DB5540EDC40BDB3A00FA56F9180">
    <w:name w:val="18A86DB5540EDC40BDB3A00FA56F9180"/>
    <w:rsid w:val="0009590B"/>
  </w:style>
  <w:style w:type="paragraph" w:customStyle="1" w:styleId="27972485138A664F84D470AF156BE3B4">
    <w:name w:val="27972485138A664F84D470AF156BE3B4"/>
    <w:rsid w:val="0009590B"/>
  </w:style>
  <w:style w:type="paragraph" w:customStyle="1" w:styleId="9F6B9C2D18AB9D44A806F572DFD7E874">
    <w:name w:val="9F6B9C2D18AB9D44A806F572DFD7E874"/>
    <w:rsid w:val="0009590B"/>
  </w:style>
  <w:style w:type="paragraph" w:customStyle="1" w:styleId="F8BC7EC489DD654FBC0795BD61F734CF">
    <w:name w:val="F8BC7EC489DD654FBC0795BD61F734CF"/>
    <w:rsid w:val="0009590B"/>
  </w:style>
  <w:style w:type="paragraph" w:customStyle="1" w:styleId="0B2ED106AD94AC48A9C496553825A06E">
    <w:name w:val="0B2ED106AD94AC48A9C496553825A06E"/>
    <w:rsid w:val="00095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404 626 8552</CompanyPhone>
  <CompanyFax>linkedin.com/in/
joe-powers</CompanyFax>
  <CompanyEmail>joe.powers92@
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61EE29-0D9A-D941-ABBD-D68D90AD3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{0D1FFE14-BEB9-5543-A9C0-4CB0D392163F}tf16392737.dotx</Template>
  <TotalTime>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>Joe Powers</dc:creator>
  <cp:keywords/>
  <dc:description>github.com/readysetjoe</dc:description>
  <cp:lastModifiedBy>Joe Powers</cp:lastModifiedBy>
  <cp:revision>3</cp:revision>
  <cp:lastPrinted>2022-04-27T01:12:00Z</cp:lastPrinted>
  <dcterms:created xsi:type="dcterms:W3CDTF">2022-04-27T01:34:00Z</dcterms:created>
  <dcterms:modified xsi:type="dcterms:W3CDTF">2022-04-27T01:37:00Z</dcterms:modified>
</cp:coreProperties>
</file>